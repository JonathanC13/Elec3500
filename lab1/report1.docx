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23" w:rsidRDefault="000433BE">
      <w:pPr>
        <w:pBdr>
          <w:bottom w:val="single" w:sz="6" w:space="1" w:color="auto"/>
        </w:pBdr>
      </w:pPr>
      <w:r>
        <w:t>1.2.1</w:t>
      </w:r>
    </w:p>
    <w:p w:rsidR="001F56E8" w:rsidRDefault="000433BE">
      <w:r>
        <w:t>Q1.</w:t>
      </w:r>
      <w:r w:rsidR="00E42505">
        <w:t>A)</w:t>
      </w:r>
      <w:r w:rsidR="00656FA5">
        <w:tab/>
        <w:t xml:space="preserve"> </w:t>
      </w:r>
      <w:r w:rsidR="00C851E8">
        <w:t>R = 10k</w:t>
      </w:r>
      <w:r w:rsidR="00656FA5">
        <w:t>,</w:t>
      </w:r>
      <w:r w:rsidR="00C851E8">
        <w:t xml:space="preserve"> Vout = </w:t>
      </w:r>
      <w:r w:rsidR="00B23681">
        <w:t>725.818</w:t>
      </w:r>
      <w:r w:rsidR="00C851E8">
        <w:t xml:space="preserve"> mV</w:t>
      </w:r>
    </w:p>
    <w:p w:rsidR="00C851E8" w:rsidRDefault="00C851E8" w:rsidP="00656FA5">
      <w:pPr>
        <w:ind w:firstLine="720"/>
      </w:pPr>
      <w:r>
        <w:t>R = 25k</w:t>
      </w:r>
      <w:r w:rsidR="00656FA5">
        <w:t>,</w:t>
      </w:r>
      <w:r>
        <w:t xml:space="preserve"> Vout = </w:t>
      </w:r>
      <w:r w:rsidR="00B23681">
        <w:t xml:space="preserve">295.504 </w:t>
      </w:r>
      <w:r>
        <w:t>mV</w:t>
      </w:r>
    </w:p>
    <w:p w:rsidR="00C851E8" w:rsidRDefault="00C851E8" w:rsidP="00656FA5">
      <w:pPr>
        <w:ind w:firstLine="720"/>
      </w:pPr>
      <w:r>
        <w:t>R = 50k</w:t>
      </w:r>
      <w:r w:rsidR="00656FA5">
        <w:t>,</w:t>
      </w:r>
      <w:r>
        <w:t xml:space="preserve"> Vout = </w:t>
      </w:r>
      <w:r w:rsidR="00054040">
        <w:t xml:space="preserve">134.110 </w:t>
      </w:r>
      <w:r>
        <w:t>mV</w:t>
      </w:r>
    </w:p>
    <w:p w:rsidR="00B23681" w:rsidRDefault="00B23681" w:rsidP="00656FA5">
      <w:pPr>
        <w:ind w:firstLine="720"/>
      </w:pPr>
      <w:r>
        <w:t>R = 200k</w:t>
      </w:r>
      <w:r w:rsidR="00656FA5">
        <w:t>,</w:t>
      </w:r>
      <w:r>
        <w:t xml:space="preserve"> Vout = </w:t>
      </w:r>
      <w:r w:rsidR="00EC7C21">
        <w:t>-12.620</w:t>
      </w:r>
      <w:r w:rsidR="00054040">
        <w:t xml:space="preserve"> </w:t>
      </w:r>
      <w:r>
        <w:t>mV</w:t>
      </w:r>
    </w:p>
    <w:p w:rsidR="00C851E8" w:rsidRDefault="00C851E8" w:rsidP="00656FA5">
      <w:pPr>
        <w:ind w:firstLine="720"/>
      </w:pPr>
      <w:r>
        <w:t>R = 1000k</w:t>
      </w:r>
      <w:r w:rsidR="00656FA5">
        <w:t>,</w:t>
      </w:r>
      <w:r>
        <w:t xml:space="preserve"> Vout =</w:t>
      </w:r>
      <w:r w:rsidR="00054040">
        <w:t xml:space="preserve"> -</w:t>
      </w:r>
      <w:r w:rsidR="009671B5">
        <w:t>68.571</w:t>
      </w:r>
      <w:r w:rsidR="00B86DCB">
        <w:t xml:space="preserve"> </w:t>
      </w:r>
      <w:r>
        <w:t>mV</w:t>
      </w:r>
    </w:p>
    <w:p w:rsidR="00656FA5" w:rsidRDefault="00656FA5">
      <w:r>
        <w:rPr>
          <w:noProof/>
        </w:rPr>
        <w:drawing>
          <wp:inline distT="0" distB="0" distL="0" distR="0" wp14:anchorId="08EBDD72" wp14:editId="688B582B">
            <wp:extent cx="212407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3" w:rsidRDefault="000433BE" w:rsidP="00A71AA4">
      <w:r>
        <w:t>Q1.</w:t>
      </w:r>
      <w:r w:rsidR="00E42323">
        <w:t xml:space="preserve">B) </w:t>
      </w:r>
      <w:r w:rsidR="00A71AA4">
        <w:tab/>
        <w:t>Vin start rise at 1 ns</w:t>
      </w:r>
    </w:p>
    <w:p w:rsidR="00A71AA4" w:rsidRDefault="00A71AA4" w:rsidP="00A71AA4">
      <w:r>
        <w:tab/>
        <w:t>Vout falls to 1.2584 V at 1.6660 ns</w:t>
      </w:r>
    </w:p>
    <w:p w:rsidR="00A71AA4" w:rsidRDefault="00A71AA4" w:rsidP="00A71AA4">
      <w:r>
        <w:tab/>
        <w:t>Delay = 1.6660 ns – 1 ns = 0.666 ns</w:t>
      </w:r>
    </w:p>
    <w:p w:rsidR="002A3F9E" w:rsidRDefault="000433BE" w:rsidP="002A3F9E">
      <w:r>
        <w:t>Q1.</w:t>
      </w:r>
      <w:r w:rsidR="002A3F9E">
        <w:t xml:space="preserve">C) If the R value is very high then the </w:t>
      </w:r>
      <w:r w:rsidR="002005E8">
        <w:t xml:space="preserve">output charging time </w:t>
      </w:r>
      <w:r w:rsidR="00175A3B">
        <w:t>is very long</w:t>
      </w:r>
      <w:r w:rsidR="002005E8">
        <w:t>.</w:t>
      </w:r>
    </w:p>
    <w:p w:rsidR="004F713D" w:rsidRDefault="004F713D" w:rsidP="002A3F9E">
      <w:r>
        <w:t xml:space="preserve">Q2.A) </w:t>
      </w:r>
    </w:p>
    <w:p w:rsidR="00950A02" w:rsidRDefault="00950A02" w:rsidP="002A3F9E">
      <w:r>
        <w:rPr>
          <w:noProof/>
        </w:rPr>
        <w:drawing>
          <wp:inline distT="0" distB="0" distL="0" distR="0" wp14:anchorId="6D9E8A82" wp14:editId="174708C4">
            <wp:extent cx="5943600" cy="1861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02" w:rsidRDefault="00950A02" w:rsidP="00950A02">
      <w:r>
        <w:t xml:space="preserve">Q2.B) </w:t>
      </w:r>
      <w:r w:rsidR="00F56A99">
        <w:t xml:space="preserve">Green curve. </w:t>
      </w:r>
      <w:r w:rsidR="005033BE">
        <w:t>From the plot there is a sharply defined threshold voltage, where above it the transistor starts conducting.</w:t>
      </w:r>
    </w:p>
    <w:p w:rsidR="00950A02" w:rsidRDefault="00950A02" w:rsidP="00950A02">
      <w:r>
        <w:lastRenderedPageBreak/>
        <w:t xml:space="preserve">Q2.C)  </w:t>
      </w:r>
      <w:r w:rsidR="005033BE">
        <w:t>From the plot, the sharply define</w:t>
      </w:r>
      <w:r w:rsidR="00853D88">
        <w:t xml:space="preserve">d threshold voltage is about </w:t>
      </w:r>
      <w:r w:rsidR="00CD4298">
        <w:t>502</w:t>
      </w:r>
      <w:r w:rsidR="005033BE">
        <w:t xml:space="preserve"> mV</w:t>
      </w:r>
      <w:r w:rsidR="00853D88">
        <w:t xml:space="preserve"> and the corresponding current is</w:t>
      </w:r>
      <w:r w:rsidR="00DD1338">
        <w:t xml:space="preserve"> 792.079 ns</w:t>
      </w:r>
      <w:r w:rsidR="00853D88">
        <w:t>.</w:t>
      </w:r>
      <w:r w:rsidR="004674DA">
        <w:t xml:space="preserve"> </w:t>
      </w:r>
      <w:r w:rsidR="005033BE">
        <w:t xml:space="preserve">The maximum current is </w:t>
      </w:r>
      <w:r w:rsidR="00853D88">
        <w:t xml:space="preserve">532.515 </w:t>
      </w:r>
      <w:r w:rsidR="00853D88">
        <w:rPr>
          <w:rFonts w:cstheme="minorHAnsi"/>
        </w:rPr>
        <w:t>µ</w:t>
      </w:r>
      <w:r w:rsidR="00853D88">
        <w:t>A</w:t>
      </w:r>
    </w:p>
    <w:p w:rsidR="00950A02" w:rsidRDefault="009674D8" w:rsidP="002A3F9E">
      <w:r>
        <w:t>Q3.</w:t>
      </w:r>
      <w:r w:rsidR="00476EB6">
        <w:t xml:space="preserve"> </w:t>
      </w:r>
      <w:r w:rsidR="00A71AA4">
        <w:tab/>
      </w:r>
      <w:r w:rsidR="00476EB6">
        <w:t xml:space="preserve">W = 2.5 um: delay = </w:t>
      </w:r>
      <w:r w:rsidR="00A71AA4">
        <w:t xml:space="preserve">1.3585 ns - </w:t>
      </w:r>
      <w:r w:rsidR="0052740F">
        <w:t>1 ns</w:t>
      </w:r>
      <w:r w:rsidR="00A71AA4">
        <w:t xml:space="preserve"> = 0.</w:t>
      </w:r>
      <w:r w:rsidR="002865D1">
        <w:t>3585</w:t>
      </w:r>
      <w:r w:rsidR="00A71AA4">
        <w:t xml:space="preserve"> ns</w:t>
      </w:r>
    </w:p>
    <w:p w:rsidR="00A379A5" w:rsidRDefault="00A379A5" w:rsidP="002A3F9E">
      <w:r>
        <w:tab/>
        <w:t xml:space="preserve">W = 5 um: delay = </w:t>
      </w:r>
      <w:r w:rsidR="002865D1">
        <w:t xml:space="preserve">1.2546 ns - </w:t>
      </w:r>
      <w:r>
        <w:t xml:space="preserve">1 ns </w:t>
      </w:r>
      <w:r w:rsidR="002865D1">
        <w:t>= 0.2546 ns</w:t>
      </w:r>
    </w:p>
    <w:p w:rsidR="002865D1" w:rsidRDefault="002865D1" w:rsidP="002A3F9E">
      <w:r>
        <w:tab/>
        <w:t>W = 7.5 um: delay = 1.2223 ns – 1 ns = 0.2223 ns</w:t>
      </w:r>
    </w:p>
    <w:p w:rsidR="002865D1" w:rsidRDefault="002865D1" w:rsidP="002A3F9E">
      <w:r>
        <w:tab/>
        <w:t>W = 10 um: delay = 1.2063 ns – 1 ns = 0.2063 ns</w:t>
      </w:r>
    </w:p>
    <w:p w:rsidR="00DD290F" w:rsidRDefault="00DD290F" w:rsidP="002A3F9E">
      <w:r>
        <w:rPr>
          <w:noProof/>
        </w:rPr>
        <w:drawing>
          <wp:inline distT="0" distB="0" distL="0" distR="0">
            <wp:extent cx="2590800" cy="24388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71" cy="244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75" w:rsidRDefault="00471875" w:rsidP="002A3F9E">
      <w:r>
        <w:rPr>
          <w:noProof/>
        </w:rPr>
        <w:drawing>
          <wp:inline distT="0" distB="0" distL="0" distR="0" wp14:anchorId="01BABCCF" wp14:editId="73E9F7A2">
            <wp:extent cx="5943600" cy="2622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75" w:rsidRDefault="00471875" w:rsidP="002A3F9E">
      <w:r>
        <w:t>Q4.</w:t>
      </w:r>
      <w:r w:rsidR="00C77F30">
        <w:t xml:space="preserve"> </w:t>
      </w:r>
      <w:r w:rsidR="001A568B">
        <w:tab/>
        <w:t>L = 2.5 um</w:t>
      </w:r>
      <w:r w:rsidR="00FA7002">
        <w:t>; 2.3833 ns - 1 ns = 1.3833 ns</w:t>
      </w:r>
    </w:p>
    <w:p w:rsidR="001A568B" w:rsidRDefault="001A568B" w:rsidP="002A3F9E">
      <w:r>
        <w:tab/>
        <w:t>L = 5 um</w:t>
      </w:r>
      <w:r w:rsidR="00FA7002">
        <w:t>; 3.7362 ns - 1 ns = 2.7362 ns</w:t>
      </w:r>
    </w:p>
    <w:p w:rsidR="001A568B" w:rsidRDefault="001A568B" w:rsidP="002A3F9E">
      <w:r>
        <w:tab/>
        <w:t>L = 7.5 um</w:t>
      </w:r>
      <w:r w:rsidR="00FA7002">
        <w:t>; 5.1376 ns - 1 ns = 4.1376 ns</w:t>
      </w:r>
    </w:p>
    <w:p w:rsidR="001A568B" w:rsidRDefault="001A568B" w:rsidP="002A3F9E">
      <w:r>
        <w:lastRenderedPageBreak/>
        <w:tab/>
        <w:t>L = 10 um</w:t>
      </w:r>
      <w:r w:rsidR="00FA7002">
        <w:t>; 6.6055 ns – 1 ns = 5.6055 ns</w:t>
      </w:r>
    </w:p>
    <w:p w:rsidR="0082092C" w:rsidRDefault="0082092C" w:rsidP="002A3F9E">
      <w:r>
        <w:rPr>
          <w:noProof/>
        </w:rPr>
        <w:drawing>
          <wp:inline distT="0" distB="0" distL="0" distR="0" wp14:anchorId="4D0540A1" wp14:editId="0EBB71EA">
            <wp:extent cx="3009900" cy="277334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7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AC" w:rsidRDefault="000433BE" w:rsidP="002A3F9E">
      <w:pPr>
        <w:pBdr>
          <w:bottom w:val="single" w:sz="6" w:space="1" w:color="auto"/>
        </w:pBdr>
      </w:pPr>
      <w:r>
        <w:t>1.2.2</w:t>
      </w:r>
    </w:p>
    <w:p w:rsidR="008F6154" w:rsidRDefault="000433BE" w:rsidP="008F6154">
      <w:r>
        <w:t>Q5.A)</w:t>
      </w:r>
      <w:r w:rsidR="000C25D8">
        <w:tab/>
      </w:r>
      <w:r w:rsidR="008F6154">
        <w:t xml:space="preserve"> R = 100, Vout = 26.377 mV</w:t>
      </w:r>
    </w:p>
    <w:p w:rsidR="008F6154" w:rsidRDefault="008F6154" w:rsidP="008F6154">
      <w:pPr>
        <w:ind w:firstLine="720"/>
      </w:pPr>
      <w:r>
        <w:t>R = 1k, Vout = 208.950 mV</w:t>
      </w:r>
    </w:p>
    <w:p w:rsidR="006B2FAC" w:rsidRDefault="000C25D8" w:rsidP="008F6154">
      <w:pPr>
        <w:ind w:firstLine="720"/>
      </w:pPr>
      <w:r>
        <w:t>R = 10k, Vout = 856.327 mV</w:t>
      </w:r>
    </w:p>
    <w:p w:rsidR="000C25D8" w:rsidRDefault="000C25D8" w:rsidP="002A3F9E">
      <w:r>
        <w:tab/>
        <w:t>R = 100k, Vout = 1.430 V</w:t>
      </w:r>
    </w:p>
    <w:p w:rsidR="000C25D8" w:rsidRDefault="000C25D8" w:rsidP="002A3F9E">
      <w:r>
        <w:tab/>
        <w:t>R = 1000k, Vout = 1.6669 V</w:t>
      </w:r>
    </w:p>
    <w:p w:rsidR="000C25D8" w:rsidRDefault="009339CB" w:rsidP="002A3F9E">
      <w:r>
        <w:tab/>
        <w:t>R = 10000k, Vout = 1.754</w:t>
      </w:r>
      <w:r w:rsidR="000C25D8">
        <w:t>4 V</w:t>
      </w:r>
    </w:p>
    <w:p w:rsidR="0063654C" w:rsidRDefault="008F6154" w:rsidP="002A3F9E">
      <w:r>
        <w:rPr>
          <w:noProof/>
        </w:rPr>
        <w:drawing>
          <wp:inline distT="0" distB="0" distL="0" distR="0" wp14:anchorId="69D39E8B" wp14:editId="76761E26">
            <wp:extent cx="211455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4C" w:rsidRDefault="0063654C" w:rsidP="009339CB">
      <w:r>
        <w:t>Q5.B)</w:t>
      </w:r>
      <w:r w:rsidR="008F6154">
        <w:tab/>
      </w:r>
      <w:r w:rsidR="009339CB">
        <w:t>Estimate threshold voltage to be: Vt= Vdd – Vout(max); 2.5 - 1.</w:t>
      </w:r>
      <w:r w:rsidR="00594BF1">
        <w:t>7920</w:t>
      </w:r>
      <w:r w:rsidR="009339CB">
        <w:t xml:space="preserve"> = 0.7</w:t>
      </w:r>
      <w:r w:rsidR="00594BF1">
        <w:t>08</w:t>
      </w:r>
      <w:r w:rsidR="00E371B4">
        <w:t xml:space="preserve"> V</w:t>
      </w:r>
      <w:r w:rsidR="009339CB">
        <w:t>.</w:t>
      </w:r>
      <w:r w:rsidR="00594BF1">
        <w:t xml:space="preserve"> This threshold voltage is greater than the one estimated in Q2.C.</w:t>
      </w:r>
    </w:p>
    <w:p w:rsidR="00AD0BDF" w:rsidRDefault="00AD0BDF" w:rsidP="009339CB">
      <w:r>
        <w:lastRenderedPageBreak/>
        <w:t>Q6.</w:t>
      </w:r>
      <w:r w:rsidR="00F85F7F">
        <w:tab/>
      </w:r>
      <w:r>
        <w:t xml:space="preserve">NMOS better as pulldown since cannot pull all the way up to vdd. At most Vout = </w:t>
      </w:r>
      <w:r w:rsidRPr="00597016">
        <w:t>VDD-Vt</w:t>
      </w:r>
      <w:r w:rsidR="00225992">
        <w:t>.</w:t>
      </w:r>
    </w:p>
    <w:p w:rsidR="00F85F7F" w:rsidRDefault="00F85F7F" w:rsidP="00F85F7F">
      <w:pPr>
        <w:pBdr>
          <w:bottom w:val="single" w:sz="6" w:space="1" w:color="auto"/>
        </w:pBdr>
      </w:pPr>
      <w:r>
        <w:t>1.3.1</w:t>
      </w:r>
    </w:p>
    <w:p w:rsidR="00F85F7F" w:rsidRDefault="00F85F7F" w:rsidP="00F85F7F">
      <w:r>
        <w:t>Q7.A)</w:t>
      </w:r>
      <w:r>
        <w:tab/>
        <w:t>Charges slower as R increases</w:t>
      </w:r>
    </w:p>
    <w:p w:rsidR="00F85F7F" w:rsidRDefault="00F85F7F" w:rsidP="00F85F7F">
      <w:pPr>
        <w:ind w:firstLine="720"/>
      </w:pPr>
      <w:r>
        <w:t>R = 100, Vout = 2.4909 V</w:t>
      </w:r>
    </w:p>
    <w:p w:rsidR="00F85F7F" w:rsidRDefault="00F85F7F" w:rsidP="00F85F7F">
      <w:r>
        <w:tab/>
        <w:t>R = 1k, Vout = 2.4423 V</w:t>
      </w:r>
    </w:p>
    <w:p w:rsidR="00F85F7F" w:rsidRDefault="00F85F7F" w:rsidP="00F85F7F">
      <w:r>
        <w:tab/>
        <w:t>R = 10k, Vout = 2.1214 V</w:t>
      </w:r>
    </w:p>
    <w:p w:rsidR="00F85F7F" w:rsidRDefault="00F85F7F" w:rsidP="00F85F7F">
      <w:r>
        <w:tab/>
        <w:t>R = 100k, Vout = 1.5071 V</w:t>
      </w:r>
    </w:p>
    <w:p w:rsidR="00F85F7F" w:rsidRDefault="00F85F7F" w:rsidP="00F85F7F">
      <w:r>
        <w:tab/>
        <w:t>R= 1000k, Vout = 1.294 V</w:t>
      </w:r>
    </w:p>
    <w:p w:rsidR="00F85F7F" w:rsidRDefault="00F85F7F" w:rsidP="00F85F7F">
      <w:r>
        <w:tab/>
        <w:t>R = 10000k, Vout = 0.971333 V</w:t>
      </w:r>
    </w:p>
    <w:p w:rsidR="00F85F7F" w:rsidRDefault="00F85F7F" w:rsidP="00F85F7F">
      <w:r>
        <w:rPr>
          <w:noProof/>
        </w:rPr>
        <w:drawing>
          <wp:inline distT="0" distB="0" distL="0" distR="0" wp14:anchorId="332AFC91" wp14:editId="13280C4A">
            <wp:extent cx="321945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7F" w:rsidRDefault="00F85F7F" w:rsidP="00F85F7F">
      <w:r>
        <w:t xml:space="preserve">Q7.B) </w:t>
      </w:r>
      <w:r w:rsidR="00AC1E08">
        <w:t>About 0.879</w:t>
      </w:r>
      <w:r>
        <w:t xml:space="preserve"> V</w:t>
      </w:r>
      <w:r w:rsidR="00AC1E08">
        <w:t xml:space="preserve"> with R = 10000k</w:t>
      </w:r>
    </w:p>
    <w:p w:rsidR="00F85F7F" w:rsidRDefault="00F85F7F" w:rsidP="00F85F7F">
      <w:r>
        <w:t>Q7.C) Estimate threshold Vt = GND – Vout; Vt = 0 - 0</w:t>
      </w:r>
      <w:r w:rsidR="009E5018">
        <w:t xml:space="preserve">.879  V = 0.879 </w:t>
      </w:r>
      <w:r>
        <w:t xml:space="preserve"> V.</w:t>
      </w:r>
    </w:p>
    <w:p w:rsidR="00196720" w:rsidRDefault="00196720" w:rsidP="00196720">
      <w:pPr>
        <w:pBdr>
          <w:bottom w:val="single" w:sz="6" w:space="1" w:color="auto"/>
        </w:pBdr>
      </w:pPr>
      <w:r>
        <w:t>1.3.2</w:t>
      </w:r>
    </w:p>
    <w:p w:rsidR="00196720" w:rsidRDefault="00196720" w:rsidP="00196720">
      <w:r>
        <w:t>Q8.</w:t>
      </w:r>
      <w:r>
        <w:tab/>
        <w:t>Discharge slower as R increases</w:t>
      </w:r>
    </w:p>
    <w:p w:rsidR="00196720" w:rsidRDefault="00196720" w:rsidP="00196720">
      <w:pPr>
        <w:ind w:firstLine="720"/>
      </w:pPr>
      <w:r>
        <w:t>R = 10k, Vout = 608.946 mV</w:t>
      </w:r>
    </w:p>
    <w:p w:rsidR="00196720" w:rsidRDefault="00196720" w:rsidP="00196720">
      <w:r>
        <w:tab/>
        <w:t>R = 100k, Vout = 2.1743 V</w:t>
      </w:r>
    </w:p>
    <w:p w:rsidR="00196720" w:rsidRDefault="00196720" w:rsidP="00196720">
      <w:r>
        <w:lastRenderedPageBreak/>
        <w:tab/>
        <w:t>R = 1000k, Vout = 2.5283 V</w:t>
      </w:r>
    </w:p>
    <w:p w:rsidR="00196720" w:rsidRDefault="00196720" w:rsidP="00196720">
      <w:r>
        <w:tab/>
        <w:t>R = 10000k, Vout = 2.5619 V</w:t>
      </w:r>
    </w:p>
    <w:p w:rsidR="00196720" w:rsidRDefault="00196720" w:rsidP="00196720">
      <w:r>
        <w:rPr>
          <w:noProof/>
        </w:rPr>
        <w:drawing>
          <wp:inline distT="0" distB="0" distL="0" distR="0" wp14:anchorId="32855D7E" wp14:editId="41606D29">
            <wp:extent cx="3038475" cy="31073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3222" cy="312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0" w:rsidRPr="00597016" w:rsidRDefault="00196720" w:rsidP="00196720">
      <w:r>
        <w:t xml:space="preserve">Q9. I think in a digital circuit would perform better with the PMOS transistor in pull up because PMOS cannot pull all the way to ground, approximately </w:t>
      </w:r>
      <w:r w:rsidRPr="00597016">
        <w:t>GND-Vt</w:t>
      </w:r>
      <w:r>
        <w:t>.</w:t>
      </w:r>
    </w:p>
    <w:p w:rsidR="00196720" w:rsidRDefault="00196720" w:rsidP="00196720">
      <w:r>
        <w:t>Q10.A)</w:t>
      </w:r>
      <w:r>
        <w:tab/>
        <w:t>Vin = 2.5 at t = 21.13 ns</w:t>
      </w:r>
    </w:p>
    <w:p w:rsidR="00196720" w:rsidRDefault="00196720" w:rsidP="00196720">
      <w:r>
        <w:tab/>
        <w:t>Vout = 1.25 at t = 22.129 ns</w:t>
      </w:r>
    </w:p>
    <w:p w:rsidR="00196720" w:rsidRDefault="00196720" w:rsidP="00196720">
      <w:r>
        <w:tab/>
        <w:t>Delay = 0.999 ns</w:t>
      </w:r>
    </w:p>
    <w:p w:rsidR="00196720" w:rsidRDefault="00196720" w:rsidP="00196720">
      <w:r>
        <w:rPr>
          <w:noProof/>
        </w:rPr>
        <w:drawing>
          <wp:inline distT="0" distB="0" distL="0" distR="0" wp14:anchorId="2B489530" wp14:editId="1A901D5E">
            <wp:extent cx="5943600" cy="2632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0" w:rsidRDefault="00196720" w:rsidP="00196720">
      <w:r>
        <w:lastRenderedPageBreak/>
        <w:t>Q10.B)</w:t>
      </w:r>
      <w:r w:rsidR="00C043D0">
        <w:t xml:space="preserve"> Slower than NMOS</w:t>
      </w:r>
      <w:r w:rsidR="005D68E3">
        <w:t>.</w:t>
      </w:r>
      <w:r w:rsidR="00F74F7F">
        <w:t xml:space="preserve"> NMOS has delay of 0.666 ns</w:t>
      </w:r>
      <w:r w:rsidR="002811DF">
        <w:t xml:space="preserve"> while PMOS has a delay of 0.999 ns</w:t>
      </w:r>
      <w:r w:rsidR="00E779AD">
        <w:t>.</w:t>
      </w:r>
      <w:bookmarkStart w:id="0" w:name="_GoBack"/>
      <w:bookmarkEnd w:id="0"/>
    </w:p>
    <w:p w:rsidR="00F85F7F" w:rsidRDefault="00F85F7F" w:rsidP="009339CB"/>
    <w:sectPr w:rsidR="00F8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E8"/>
    <w:rsid w:val="000433BE"/>
    <w:rsid w:val="00054040"/>
    <w:rsid w:val="000C25D8"/>
    <w:rsid w:val="000D0F28"/>
    <w:rsid w:val="00122DCD"/>
    <w:rsid w:val="00175A3B"/>
    <w:rsid w:val="00196720"/>
    <w:rsid w:val="001A568B"/>
    <w:rsid w:val="001F56E8"/>
    <w:rsid w:val="002005E8"/>
    <w:rsid w:val="00225992"/>
    <w:rsid w:val="002811DF"/>
    <w:rsid w:val="002865D1"/>
    <w:rsid w:val="002A3F9E"/>
    <w:rsid w:val="002B3291"/>
    <w:rsid w:val="004674DA"/>
    <w:rsid w:val="00471875"/>
    <w:rsid w:val="00476EB6"/>
    <w:rsid w:val="004F713D"/>
    <w:rsid w:val="005033BE"/>
    <w:rsid w:val="0052740F"/>
    <w:rsid w:val="00594BF1"/>
    <w:rsid w:val="005D68E3"/>
    <w:rsid w:val="0063654C"/>
    <w:rsid w:val="0065296D"/>
    <w:rsid w:val="00656FA5"/>
    <w:rsid w:val="006B2FAC"/>
    <w:rsid w:val="006D3F16"/>
    <w:rsid w:val="0082092C"/>
    <w:rsid w:val="00853D88"/>
    <w:rsid w:val="008F6154"/>
    <w:rsid w:val="009339CB"/>
    <w:rsid w:val="00950A02"/>
    <w:rsid w:val="009671B5"/>
    <w:rsid w:val="009674D8"/>
    <w:rsid w:val="00985609"/>
    <w:rsid w:val="009E5018"/>
    <w:rsid w:val="00A379A5"/>
    <w:rsid w:val="00A71AA4"/>
    <w:rsid w:val="00AC1E08"/>
    <w:rsid w:val="00AD0BDF"/>
    <w:rsid w:val="00B23681"/>
    <w:rsid w:val="00B86DCB"/>
    <w:rsid w:val="00C043D0"/>
    <w:rsid w:val="00C77F30"/>
    <w:rsid w:val="00C851E8"/>
    <w:rsid w:val="00CD4298"/>
    <w:rsid w:val="00DD1338"/>
    <w:rsid w:val="00DD290F"/>
    <w:rsid w:val="00DF3FE6"/>
    <w:rsid w:val="00E371B4"/>
    <w:rsid w:val="00E42323"/>
    <w:rsid w:val="00E42505"/>
    <w:rsid w:val="00E779AD"/>
    <w:rsid w:val="00EC7C21"/>
    <w:rsid w:val="00F56A99"/>
    <w:rsid w:val="00F74F7F"/>
    <w:rsid w:val="00F842B5"/>
    <w:rsid w:val="00F85F7F"/>
    <w:rsid w:val="00FA7002"/>
    <w:rsid w:val="00F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Chan</dc:creator>
  <cp:lastModifiedBy>Jonathan Chan</cp:lastModifiedBy>
  <cp:revision>55</cp:revision>
  <dcterms:created xsi:type="dcterms:W3CDTF">2018-01-14T19:09:00Z</dcterms:created>
  <dcterms:modified xsi:type="dcterms:W3CDTF">2018-01-16T04:19:00Z</dcterms:modified>
</cp:coreProperties>
</file>